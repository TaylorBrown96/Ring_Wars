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0EFA" w14:textId="0E466961" w:rsidR="00DA24E5" w:rsidRDefault="00F10938">
      <w:pPr>
        <w:pStyle w:val="Title"/>
      </w:pPr>
      <w:r>
        <w:t>Tarantino Observers</w:t>
      </w:r>
      <w:r w:rsidR="00E07ABD">
        <w:br/>
        <w:t>Project Scope</w:t>
      </w:r>
    </w:p>
    <w:sdt>
      <w:sdtPr>
        <w:id w:val="216403978"/>
        <w:placeholder>
          <w:docPart w:val="AFC04C6F41FD4D1A97509EE1676DBBBE"/>
        </w:placeholder>
        <w:date w:fullDate="2022-01-21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1E333E1D" w:rsidR="00DA24E5" w:rsidRDefault="009B3743">
          <w:pPr>
            <w:pStyle w:val="Subtitle"/>
          </w:pPr>
          <w:r>
            <w:t>January 21, 2022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01B3F49A" w14:textId="007B1E4C" w:rsidR="00DA24E5" w:rsidRDefault="00E07ABD">
      <w:pPr>
        <w:pStyle w:val="Heading2"/>
      </w:pPr>
      <w:r>
        <w:t>Project Description</w:t>
      </w:r>
    </w:p>
    <w:p w14:paraId="504BD874" w14:textId="583C3217" w:rsidR="00DA24E5" w:rsidRDefault="0045706E">
      <w:r>
        <w:t>Tarantino Observers is a text-based action</w:t>
      </w:r>
      <w:r w:rsidR="00000E9D">
        <w:t xml:space="preserve"> </w:t>
      </w:r>
      <w:r>
        <w:t xml:space="preserve">RPG that allows the player to </w:t>
      </w:r>
      <w:r w:rsidRPr="0045706E">
        <w:t xml:space="preserve">play as a freelance observer </w:t>
      </w:r>
      <w:r>
        <w:t xml:space="preserve">of the Tarantino family, </w:t>
      </w:r>
      <w:r w:rsidRPr="0045706E">
        <w:t xml:space="preserve">who explores </w:t>
      </w:r>
      <w:r>
        <w:t>certain biomes</w:t>
      </w:r>
      <w:r w:rsidRPr="0045706E">
        <w:t xml:space="preserve"> to research mythical </w:t>
      </w:r>
      <w:r w:rsidR="00000E9D">
        <w:t>monsters</w:t>
      </w:r>
      <w:r w:rsidRPr="0045706E">
        <w:t xml:space="preserve"> such as witches, Wendigo, etc.</w:t>
      </w:r>
      <w:r>
        <w:t xml:space="preserve"> </w:t>
      </w:r>
      <w:r w:rsidR="00000E9D">
        <w:t xml:space="preserve">The more monsters they find, the more information that the player can view later on. </w:t>
      </w:r>
      <w:r>
        <w:t xml:space="preserve">The main twist of this game is that </w:t>
      </w:r>
      <w:r w:rsidRPr="0045706E">
        <w:t>some</w:t>
      </w:r>
      <w:r>
        <w:t xml:space="preserve"> monsters that the player runs into, </w:t>
      </w:r>
      <w:r w:rsidR="00815056">
        <w:t>t</w:t>
      </w:r>
      <w:r w:rsidR="00815056" w:rsidRPr="00815056">
        <w:t xml:space="preserve">he player has the choice of either peacefully negotiating with the monster or attacking and killing them if </w:t>
      </w:r>
      <w:r w:rsidR="00815056">
        <w:t>communications do not go well</w:t>
      </w:r>
      <w:r w:rsidR="00815056" w:rsidRPr="00815056">
        <w:t xml:space="preserve">. As the player befriends these monsters, </w:t>
      </w:r>
      <w:r w:rsidR="00815056">
        <w:t>they will join the player’s party</w:t>
      </w:r>
      <w:r w:rsidR="00000E9D">
        <w:t>, being able to utilize</w:t>
      </w:r>
      <w:r w:rsidR="00815056" w:rsidRPr="00815056">
        <w:t xml:space="preserve"> their special ability</w:t>
      </w:r>
      <w:r w:rsidR="00000E9D">
        <w:t xml:space="preserve">. </w:t>
      </w:r>
      <w:r>
        <w:t xml:space="preserve">The player will start in a hub menu, in which they can choose from three </w:t>
      </w:r>
      <w:r w:rsidR="00815056">
        <w:t>areas to observe: Desert, Forest, and the mountains</w:t>
      </w:r>
      <w:r>
        <w:t xml:space="preserve">. Each biome brings </w:t>
      </w:r>
      <w:r w:rsidR="00815056">
        <w:t>its</w:t>
      </w:r>
      <w:r>
        <w:t xml:space="preserve"> own</w:t>
      </w:r>
      <w:r w:rsidR="00237C35">
        <w:t xml:space="preserve"> sets of</w:t>
      </w:r>
      <w:r>
        <w:t xml:space="preserve"> mythical monsters</w:t>
      </w:r>
      <w:r w:rsidR="00237C35">
        <w:t xml:space="preserve"> for the player to interact with, some being harder to befriend than others.</w:t>
      </w:r>
    </w:p>
    <w:p w14:paraId="08BBBBC7" w14:textId="13FC2D63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447316A5" w14:textId="58BEF579" w:rsidR="00DA24E5" w:rsidRDefault="00624286">
      <w:pPr>
        <w:pStyle w:val="Heading2"/>
      </w:pPr>
      <w:r>
        <w:t>Project Format</w:t>
      </w:r>
    </w:p>
    <w:p w14:paraId="30DC074A" w14:textId="3700C119" w:rsidR="00F10938" w:rsidRPr="00F10938" w:rsidRDefault="00F10938" w:rsidP="00F10938">
      <w:r>
        <w:t>Due to Tarantino Observers being a text-based adventure</w:t>
      </w:r>
      <w:r w:rsidR="00714FF8">
        <w:t xml:space="preserve">, the game would strictly be Windows Form, Web, and … </w:t>
      </w:r>
    </w:p>
    <w:p w14:paraId="728147B5" w14:textId="77777777" w:rsidR="00DA24E5" w:rsidRDefault="00E07ABD">
      <w:pPr>
        <w:pStyle w:val="Heading2"/>
      </w:pPr>
      <w:r>
        <w:t>Deliverables</w:t>
      </w:r>
    </w:p>
    <w:p w14:paraId="2212E4F9" w14:textId="193E2F26" w:rsidR="00714FF8" w:rsidRDefault="00714FF8">
      <w:r>
        <w:t>For monster dialogues, multiple flow charts will have to be delivered to better convey how each monster interaction will play</w:t>
      </w:r>
      <w:r w:rsidR="00000E9D">
        <w:t xml:space="preserve"> </w:t>
      </w:r>
      <w:r>
        <w:t>out depending on the player’s choice.</w:t>
      </w:r>
      <w:r w:rsidR="00000E9D">
        <w:t xml:space="preserve"> Also, a word document would be needed to show off all the weapons, artifacts, and items that can be found </w:t>
      </w:r>
      <w:r w:rsidR="00F82D3F">
        <w:t>at</w:t>
      </w:r>
      <w:r w:rsidR="00000E9D">
        <w:t xml:space="preserve"> each level.</w:t>
      </w:r>
    </w:p>
    <w:p w14:paraId="340F16CF" w14:textId="3089F3F0" w:rsidR="00DA24E5" w:rsidRDefault="00624286">
      <w:pPr>
        <w:pStyle w:val="Heading2"/>
      </w:pPr>
      <w:r>
        <w:t>Database</w:t>
      </w:r>
    </w:p>
    <w:p w14:paraId="59121F27" w14:textId="5399894A" w:rsidR="00DA24E5" w:rsidRDefault="00714FF8">
      <w:r>
        <w:t>There is no database in use for this project at the moment.</w:t>
      </w:r>
    </w:p>
    <w:p w14:paraId="274209B0" w14:textId="2665C80F" w:rsidR="00DA24E5" w:rsidRDefault="00B42B09">
      <w:pPr>
        <w:pStyle w:val="Heading2"/>
      </w:pPr>
      <w:r>
        <w:t>Learning</w:t>
      </w:r>
    </w:p>
    <w:p w14:paraId="2D69552D" w14:textId="623E64C8" w:rsidR="00DA24E5" w:rsidRDefault="009B3743">
      <w:r>
        <w:t xml:space="preserve">After completing this project, I hope to gain a better understanding of how to develop </w:t>
      </w:r>
      <w:r w:rsidR="00F10938">
        <w:t>multiple dialogue trees that give the player a different experience</w:t>
      </w:r>
      <w:r w:rsidR="00714FF8">
        <w:t xml:space="preserve"> with every playthrough. Video Game </w:t>
      </w:r>
      <w:proofErr w:type="spellStart"/>
      <w:r w:rsidR="00714FF8">
        <w:t>replayability</w:t>
      </w:r>
      <w:proofErr w:type="spellEnd"/>
      <w:r w:rsidR="007A573D">
        <w:t>, personally, is the most vital aspect of any video game.</w:t>
      </w:r>
    </w:p>
    <w:p w14:paraId="1CB906DD" w14:textId="77777777" w:rsidR="00DA24E5" w:rsidRDefault="00DA24E5" w:rsidP="00ED7CF5"/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73D57" w14:textId="77777777" w:rsidR="00054861" w:rsidRDefault="00054861">
      <w:pPr>
        <w:spacing w:after="0" w:line="240" w:lineRule="auto"/>
      </w:pPr>
      <w:r>
        <w:separator/>
      </w:r>
    </w:p>
  </w:endnote>
  <w:endnote w:type="continuationSeparator" w:id="0">
    <w:p w14:paraId="3FBDACEB" w14:textId="77777777" w:rsidR="00054861" w:rsidRDefault="0005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8E743" w14:textId="77777777" w:rsidR="00054861" w:rsidRDefault="00054861">
      <w:pPr>
        <w:spacing w:after="0" w:line="240" w:lineRule="auto"/>
      </w:pPr>
      <w:r>
        <w:separator/>
      </w:r>
    </w:p>
  </w:footnote>
  <w:footnote w:type="continuationSeparator" w:id="0">
    <w:p w14:paraId="128782CA" w14:textId="77777777" w:rsidR="00054861" w:rsidRDefault="00054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jIxsbA0NjAwNzNS0lEKTi0uzszPAykwrAUAhzursSwAAAA="/>
  </w:docVars>
  <w:rsids>
    <w:rsidRoot w:val="00ED7CF5"/>
    <w:rsid w:val="00000E9D"/>
    <w:rsid w:val="00054861"/>
    <w:rsid w:val="00237C35"/>
    <w:rsid w:val="0045706E"/>
    <w:rsid w:val="00624286"/>
    <w:rsid w:val="00657510"/>
    <w:rsid w:val="00714FF8"/>
    <w:rsid w:val="007A573D"/>
    <w:rsid w:val="007F6CC7"/>
    <w:rsid w:val="00815056"/>
    <w:rsid w:val="009B3743"/>
    <w:rsid w:val="00B136A0"/>
    <w:rsid w:val="00B42B09"/>
    <w:rsid w:val="00DA24E5"/>
    <w:rsid w:val="00E07ABD"/>
    <w:rsid w:val="00ED7CF5"/>
    <w:rsid w:val="00F10938"/>
    <w:rsid w:val="00F8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476F71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476F71"/>
    <w:rsid w:val="009E0435"/>
    <w:rsid w:val="00E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90DE0A-5F87-4F75-8B5C-9E1D6A2E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117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Kent Jones</cp:lastModifiedBy>
  <cp:revision>5</cp:revision>
  <dcterms:created xsi:type="dcterms:W3CDTF">2022-01-21T23:30:00Z</dcterms:created>
  <dcterms:modified xsi:type="dcterms:W3CDTF">2022-01-23T16:24:00Z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